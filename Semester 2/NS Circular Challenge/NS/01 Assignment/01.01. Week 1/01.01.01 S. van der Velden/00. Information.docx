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C26E" w14:textId="77777777" w:rsidR="00952F7D" w:rsidRPr="004F57B9" w:rsidRDefault="005526B1" w:rsidP="00A602AF">
      <w:pPr>
        <w:pStyle w:val="GrafischAnker"/>
      </w:pPr>
      <w:r w:rsidRPr="004F57B9">
        <w:rPr>
          <w:noProof/>
          <w:lang w:bidi="nl-NL"/>
        </w:rPr>
        <w:drawing>
          <wp:anchor distT="0" distB="0" distL="114300" distR="114300" simplePos="0" relativeHeight="251665407" behindDoc="1" locked="0" layoutInCell="1" allowOverlap="1" wp14:anchorId="7E17DB74" wp14:editId="6BE0A33A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Afbeelding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7B9">
        <w:rPr>
          <w:noProof/>
          <w:lang w:bidi="nl-NL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4EF92503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F21F3BA" id="Vorm" o:spid="_x0000_s1026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55"/>
        <w:gridCol w:w="1695"/>
      </w:tblGrid>
      <w:tr w:rsidR="00A602AF" w:rsidRPr="004F57B9" w14:paraId="39BEFF6B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5428BBF1" w14:textId="77777777" w:rsidR="00A602AF" w:rsidRPr="00897346" w:rsidRDefault="00D7660C" w:rsidP="00897346">
            <w:pPr>
              <w:rPr>
                <w:b/>
                <w:bCs/>
                <w:sz w:val="52"/>
                <w:szCs w:val="52"/>
              </w:rPr>
            </w:pPr>
            <w:r w:rsidRPr="00897346">
              <w:rPr>
                <w:b/>
                <w:bCs/>
                <w:sz w:val="52"/>
                <w:szCs w:val="52"/>
              </w:rPr>
              <w:t>00. Information</w:t>
            </w:r>
          </w:p>
        </w:tc>
      </w:tr>
      <w:tr w:rsidR="00A602AF" w:rsidRPr="004F57B9" w14:paraId="07533714" w14:textId="77777777" w:rsidTr="00D7660C">
        <w:trPr>
          <w:trHeight w:val="8895"/>
        </w:trPr>
        <w:tc>
          <w:tcPr>
            <w:tcW w:w="7655" w:type="dxa"/>
            <w:vAlign w:val="center"/>
          </w:tcPr>
          <w:p w14:paraId="6F5970CD" w14:textId="77777777" w:rsidR="00D7660C" w:rsidRDefault="00D7660C" w:rsidP="00A602AF"/>
          <w:p w14:paraId="55496CDF" w14:textId="77777777" w:rsidR="00D7660C" w:rsidRDefault="00D7660C" w:rsidP="00A602AF"/>
          <w:p w14:paraId="7CE27F59" w14:textId="77777777" w:rsidR="00D7660C" w:rsidRDefault="00D7660C" w:rsidP="00A602AF"/>
          <w:p w14:paraId="183C7F75" w14:textId="77777777" w:rsidR="00D7660C" w:rsidRDefault="00D7660C" w:rsidP="00A602AF"/>
          <w:p w14:paraId="7142F0D9" w14:textId="77777777" w:rsidR="00730F14" w:rsidRDefault="00730F14" w:rsidP="00A602AF"/>
          <w:p w14:paraId="23703EE6" w14:textId="77777777" w:rsidR="00730F14" w:rsidRDefault="00730F14" w:rsidP="00A602AF"/>
          <w:p w14:paraId="7361790F" w14:textId="77777777" w:rsidR="00730F14" w:rsidRDefault="00730F14" w:rsidP="00A602AF"/>
          <w:p w14:paraId="0828D985" w14:textId="77777777" w:rsidR="00730F14" w:rsidRDefault="00730F14" w:rsidP="00A602AF"/>
          <w:p w14:paraId="63F2645F" w14:textId="7D6E365F" w:rsidR="00A602AF" w:rsidRPr="004F57B9" w:rsidRDefault="00D7660C" w:rsidP="00A602AF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45C32C1E" wp14:editId="6B8061D9">
                  <wp:extent cx="2160000" cy="731339"/>
                  <wp:effectExtent l="0" t="0" r="0" b="0"/>
                  <wp:docPr id="3" name="Afbeelding 3" descr="Afbeeldingsresultaat voor logo inhol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logo inhol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1" t="26667" r="13333" b="25556"/>
                          <a:stretch/>
                        </pic:blipFill>
                        <pic:spPr bwMode="auto">
                          <a:xfrm>
                            <a:off x="0" y="0"/>
                            <a:ext cx="2160000" cy="73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65018B8B" w14:textId="77777777" w:rsidR="00A602AF" w:rsidRPr="004F57B9" w:rsidRDefault="00A602AF"/>
        </w:tc>
      </w:tr>
      <w:tr w:rsidR="00A602AF" w:rsidRPr="004F57B9" w14:paraId="250FCF34" w14:textId="77777777" w:rsidTr="00D7660C">
        <w:trPr>
          <w:trHeight w:val="2718"/>
        </w:trPr>
        <w:tc>
          <w:tcPr>
            <w:tcW w:w="7655" w:type="dxa"/>
          </w:tcPr>
          <w:p w14:paraId="1E74BD1B" w14:textId="77777777" w:rsidR="00A602AF" w:rsidRPr="00897346" w:rsidRDefault="00D7660C" w:rsidP="00897346">
            <w:pPr>
              <w:rPr>
                <w:sz w:val="32"/>
                <w:szCs w:val="32"/>
                <w:lang w:val="en-GB"/>
              </w:rPr>
            </w:pPr>
            <w:r w:rsidRPr="00897346">
              <w:rPr>
                <w:sz w:val="32"/>
                <w:szCs w:val="32"/>
                <w:lang w:val="en-GB"/>
              </w:rPr>
              <w:t>The Honour Program: Leadership and Innovation</w:t>
            </w:r>
          </w:p>
          <w:p w14:paraId="7F87692E" w14:textId="77777777" w:rsidR="00A602AF" w:rsidRPr="00897346" w:rsidRDefault="00D7660C" w:rsidP="00897346">
            <w:pPr>
              <w:rPr>
                <w:sz w:val="32"/>
                <w:szCs w:val="32"/>
                <w:lang w:val="en-GB"/>
              </w:rPr>
            </w:pPr>
            <w:r w:rsidRPr="00897346">
              <w:rPr>
                <w:sz w:val="32"/>
                <w:szCs w:val="32"/>
                <w:lang w:val="en-GB"/>
              </w:rPr>
              <w:t>February 12, 2020</w:t>
            </w:r>
          </w:p>
          <w:p w14:paraId="08DB08A5" w14:textId="77777777" w:rsidR="00A602AF" w:rsidRPr="00897346" w:rsidRDefault="00D7660C" w:rsidP="00897346">
            <w:pPr>
              <w:rPr>
                <w:sz w:val="28"/>
                <w:szCs w:val="28"/>
              </w:rPr>
            </w:pPr>
            <w:r w:rsidRPr="00897346">
              <w:rPr>
                <w:sz w:val="28"/>
                <w:szCs w:val="28"/>
              </w:rPr>
              <w:t xml:space="preserve">Group 3: Saskia van der Velden, Timothy Steenhoven </w:t>
            </w:r>
            <w:proofErr w:type="spellStart"/>
            <w:r w:rsidRPr="00897346">
              <w:rPr>
                <w:sz w:val="28"/>
                <w:szCs w:val="28"/>
              </w:rPr>
              <w:t>and</w:t>
            </w:r>
            <w:proofErr w:type="spellEnd"/>
            <w:r w:rsidRPr="00897346">
              <w:rPr>
                <w:sz w:val="28"/>
                <w:szCs w:val="28"/>
              </w:rPr>
              <w:t xml:space="preserve"> Emmanuel </w:t>
            </w:r>
            <w:proofErr w:type="spellStart"/>
            <w:r w:rsidRPr="00897346">
              <w:rPr>
                <w:sz w:val="28"/>
                <w:szCs w:val="28"/>
              </w:rPr>
              <w:t>Bakare</w:t>
            </w:r>
            <w:proofErr w:type="spellEnd"/>
            <w:r w:rsidRPr="008973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</w:tcPr>
          <w:p w14:paraId="55E74A07" w14:textId="77777777" w:rsidR="00A602AF" w:rsidRPr="004F57B9" w:rsidRDefault="00A602AF"/>
        </w:tc>
      </w:tr>
    </w:tbl>
    <w:p w14:paraId="6A8CBD81" w14:textId="77777777" w:rsidR="00A602AF" w:rsidRPr="004F57B9" w:rsidRDefault="00A602AF"/>
    <w:p w14:paraId="344EDFDF" w14:textId="77777777" w:rsidR="00D7660C" w:rsidRDefault="00D7660C" w:rsidP="00884503">
      <w:pPr>
        <w:pStyle w:val="Kop1"/>
      </w:pPr>
    </w:p>
    <w:p w14:paraId="50EF37F7" w14:textId="1EF8BC4E" w:rsidR="00884503" w:rsidRDefault="00A12ECE" w:rsidP="00884503">
      <w:pPr>
        <w:pStyle w:val="Kop1"/>
      </w:pPr>
      <w:r>
        <w:t xml:space="preserve">Contact information </w:t>
      </w:r>
    </w:p>
    <w:p w14:paraId="0442E34A" w14:textId="77777777" w:rsidR="00884503" w:rsidRDefault="00884503" w:rsidP="00884503">
      <w:pPr>
        <w:pStyle w:val="Standaard1"/>
      </w:pPr>
    </w:p>
    <w:p w14:paraId="15163838" w14:textId="77777777" w:rsidR="00884503" w:rsidRDefault="00884503" w:rsidP="00884503">
      <w:pPr>
        <w:pStyle w:val="Kop2"/>
      </w:pPr>
      <w:r>
        <w:t>Student 1</w:t>
      </w:r>
    </w:p>
    <w:p w14:paraId="107787E0" w14:textId="381FEBF6" w:rsidR="00884503" w:rsidRDefault="00884503" w:rsidP="00884503">
      <w:pPr>
        <w:pStyle w:val="Standaard1"/>
      </w:pPr>
      <w:r>
        <w:t>Name:</w:t>
      </w:r>
      <w:r>
        <w:tab/>
      </w:r>
      <w:r>
        <w:tab/>
      </w:r>
      <w:r w:rsidR="00D64BDD">
        <w:tab/>
      </w:r>
      <w:r>
        <w:t>Saskia van der Velden</w:t>
      </w:r>
    </w:p>
    <w:p w14:paraId="64793907" w14:textId="3BAC0187" w:rsidR="00897346" w:rsidRDefault="00FB478A" w:rsidP="00884503">
      <w:pPr>
        <w:pStyle w:val="Standaard1"/>
      </w:pPr>
      <w:r>
        <w:t xml:space="preserve">Student </w:t>
      </w:r>
      <w:proofErr w:type="spellStart"/>
      <w:r>
        <w:t>numbe</w:t>
      </w:r>
      <w:r w:rsidR="00D64BDD">
        <w:t>r</w:t>
      </w:r>
      <w:proofErr w:type="spellEnd"/>
      <w:r>
        <w:t>:</w:t>
      </w:r>
      <w:r>
        <w:tab/>
        <w:t>615128</w:t>
      </w:r>
    </w:p>
    <w:p w14:paraId="50C3649E" w14:textId="7333CA87" w:rsidR="00D64BDD" w:rsidRDefault="00D64BDD" w:rsidP="00884503">
      <w:pPr>
        <w:pStyle w:val="Standaard1"/>
      </w:pPr>
      <w:r>
        <w:t>Student e-Mail:</w:t>
      </w:r>
      <w:r>
        <w:tab/>
      </w:r>
      <w:hyperlink r:id="rId12" w:history="1">
        <w:r w:rsidRPr="00960BBA">
          <w:rPr>
            <w:rStyle w:val="Hyperlink"/>
          </w:rPr>
          <w:t>615128@student.inholland.nl</w:t>
        </w:r>
      </w:hyperlink>
    </w:p>
    <w:p w14:paraId="18FDA7EC" w14:textId="5EBD5EBA" w:rsidR="00D64BDD" w:rsidRPr="00BD40C7" w:rsidRDefault="00D64BDD" w:rsidP="00884503">
      <w:pPr>
        <w:pStyle w:val="Standaard1"/>
        <w:rPr>
          <w:lang w:val="en-GB"/>
        </w:rPr>
      </w:pPr>
      <w:r w:rsidRPr="00BD40C7">
        <w:rPr>
          <w:lang w:val="en-GB"/>
        </w:rPr>
        <w:t>Mobile number:</w:t>
      </w:r>
      <w:r w:rsidRPr="00BD40C7">
        <w:rPr>
          <w:lang w:val="en-GB"/>
        </w:rPr>
        <w:tab/>
      </w:r>
      <w:r w:rsidR="006427FE" w:rsidRPr="00BD40C7">
        <w:rPr>
          <w:lang w:val="en-GB"/>
        </w:rPr>
        <w:t xml:space="preserve">+31 </w:t>
      </w:r>
      <w:r w:rsidRPr="00BD40C7">
        <w:rPr>
          <w:lang w:val="en-GB"/>
        </w:rPr>
        <w:t>6 53997871</w:t>
      </w:r>
    </w:p>
    <w:p w14:paraId="21E7FD28" w14:textId="78709F3E" w:rsidR="004C1010" w:rsidRPr="00BD40C7" w:rsidRDefault="00795BCE" w:rsidP="00884503">
      <w:pPr>
        <w:pStyle w:val="Standaard1"/>
        <w:rPr>
          <w:lang w:val="en-GB"/>
        </w:rPr>
      </w:pPr>
      <w:r w:rsidRPr="00BD40C7">
        <w:rPr>
          <w:lang w:val="en-GB"/>
        </w:rPr>
        <w:t>Education</w:t>
      </w:r>
      <w:r w:rsidR="004C1010" w:rsidRPr="00BD40C7">
        <w:rPr>
          <w:lang w:val="en-GB"/>
        </w:rPr>
        <w:t>:</w:t>
      </w:r>
      <w:r w:rsidR="004C1010" w:rsidRPr="00BD40C7">
        <w:rPr>
          <w:lang w:val="en-GB"/>
        </w:rPr>
        <w:tab/>
      </w:r>
      <w:r w:rsidR="004C1010" w:rsidRPr="00BD40C7">
        <w:rPr>
          <w:lang w:val="en-GB"/>
        </w:rPr>
        <w:tab/>
        <w:t xml:space="preserve">Built </w:t>
      </w:r>
      <w:proofErr w:type="spellStart"/>
      <w:r w:rsidR="004C1010" w:rsidRPr="00BD40C7">
        <w:rPr>
          <w:lang w:val="en-GB"/>
        </w:rPr>
        <w:t>Enviroment</w:t>
      </w:r>
      <w:proofErr w:type="spellEnd"/>
      <w:r w:rsidR="004C1010" w:rsidRPr="00BD40C7">
        <w:rPr>
          <w:lang w:val="en-GB"/>
        </w:rPr>
        <w:t xml:space="preserve"> </w:t>
      </w:r>
      <w:r w:rsidR="00580D58" w:rsidRPr="00BD40C7">
        <w:rPr>
          <w:lang w:val="en-GB"/>
        </w:rPr>
        <w:t xml:space="preserve">(construction) </w:t>
      </w:r>
    </w:p>
    <w:p w14:paraId="2721C25F" w14:textId="77777777" w:rsidR="00FB478A" w:rsidRPr="00BD40C7" w:rsidRDefault="00FB478A" w:rsidP="00884503">
      <w:pPr>
        <w:pStyle w:val="Standaard1"/>
        <w:rPr>
          <w:lang w:val="en-GB"/>
        </w:rPr>
      </w:pPr>
    </w:p>
    <w:p w14:paraId="54A45372" w14:textId="77777777" w:rsidR="00884503" w:rsidRPr="00BD40C7" w:rsidRDefault="00884503" w:rsidP="00884503">
      <w:pPr>
        <w:pStyle w:val="Standaard1"/>
        <w:rPr>
          <w:lang w:val="en-GB"/>
        </w:rPr>
      </w:pPr>
    </w:p>
    <w:p w14:paraId="3F2229A9" w14:textId="77777777" w:rsidR="00884503" w:rsidRDefault="00884503" w:rsidP="00884503">
      <w:pPr>
        <w:pStyle w:val="Kop2"/>
      </w:pPr>
      <w:r>
        <w:t>Student 2</w:t>
      </w:r>
    </w:p>
    <w:p w14:paraId="1CA50BCB" w14:textId="418EC2A7" w:rsidR="00884503" w:rsidRDefault="00884503" w:rsidP="00884503">
      <w:pPr>
        <w:pStyle w:val="Standaard1"/>
      </w:pPr>
      <w:r>
        <w:t>Name:</w:t>
      </w:r>
      <w:r>
        <w:tab/>
      </w:r>
      <w:r>
        <w:tab/>
      </w:r>
      <w:r w:rsidR="005C44AF">
        <w:tab/>
      </w:r>
      <w:r>
        <w:t>Timothy Steenhoven</w:t>
      </w:r>
    </w:p>
    <w:p w14:paraId="02C22498" w14:textId="07FC6AFF" w:rsidR="00884503" w:rsidRDefault="005C44AF" w:rsidP="00884503">
      <w:pPr>
        <w:pStyle w:val="Standaard1"/>
      </w:pPr>
      <w:r>
        <w:t xml:space="preserve">Student </w:t>
      </w:r>
      <w:proofErr w:type="spellStart"/>
      <w:r>
        <w:t>number</w:t>
      </w:r>
      <w:proofErr w:type="spellEnd"/>
      <w:r>
        <w:t>:</w:t>
      </w:r>
      <w:r>
        <w:tab/>
      </w:r>
      <w:r w:rsidR="0051604C">
        <w:t>522397</w:t>
      </w:r>
    </w:p>
    <w:p w14:paraId="79A16CA2" w14:textId="2E3447CF" w:rsidR="0051604C" w:rsidRDefault="0051604C" w:rsidP="00884503">
      <w:pPr>
        <w:pStyle w:val="Standaard1"/>
      </w:pPr>
      <w:r>
        <w:t>Student e-mail:</w:t>
      </w:r>
      <w:r>
        <w:tab/>
      </w:r>
      <w:hyperlink r:id="rId13" w:history="1">
        <w:r w:rsidRPr="00960BBA">
          <w:rPr>
            <w:rStyle w:val="Hyperlink"/>
          </w:rPr>
          <w:t>522397@student.inholland.nl</w:t>
        </w:r>
      </w:hyperlink>
    </w:p>
    <w:p w14:paraId="6CA9CFBA" w14:textId="5D360A87" w:rsidR="0051604C" w:rsidRPr="00BD40C7" w:rsidRDefault="0051604C" w:rsidP="00884503">
      <w:pPr>
        <w:pStyle w:val="Standaard1"/>
        <w:rPr>
          <w:lang w:val="en-GB"/>
        </w:rPr>
      </w:pPr>
      <w:r w:rsidRPr="00BD40C7">
        <w:rPr>
          <w:lang w:val="en-GB"/>
        </w:rPr>
        <w:t>Mobile number:</w:t>
      </w:r>
      <w:r w:rsidRPr="00BD40C7">
        <w:rPr>
          <w:lang w:val="en-GB"/>
        </w:rPr>
        <w:tab/>
      </w:r>
      <w:r w:rsidR="006427FE" w:rsidRPr="00BD40C7">
        <w:rPr>
          <w:lang w:val="en-GB"/>
        </w:rPr>
        <w:t xml:space="preserve">+31 </w:t>
      </w:r>
      <w:r w:rsidRPr="00BD40C7">
        <w:rPr>
          <w:lang w:val="en-GB"/>
        </w:rPr>
        <w:t xml:space="preserve">6 </w:t>
      </w:r>
      <w:r w:rsidR="00247E23" w:rsidRPr="00BD40C7">
        <w:rPr>
          <w:lang w:val="en-GB"/>
        </w:rPr>
        <w:t>4973</w:t>
      </w:r>
      <w:r w:rsidR="00C8756A" w:rsidRPr="00BD40C7">
        <w:rPr>
          <w:lang w:val="en-GB"/>
        </w:rPr>
        <w:t>9096</w:t>
      </w:r>
    </w:p>
    <w:p w14:paraId="7D3ECD48" w14:textId="33D21616" w:rsidR="00795BCE" w:rsidRPr="00BD40C7" w:rsidRDefault="00795BCE" w:rsidP="00884503">
      <w:pPr>
        <w:pStyle w:val="Standaard1"/>
        <w:rPr>
          <w:lang w:val="en-GB"/>
        </w:rPr>
      </w:pPr>
      <w:r w:rsidRPr="00BD40C7">
        <w:rPr>
          <w:lang w:val="en-GB"/>
        </w:rPr>
        <w:t>Education:</w:t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r w:rsidR="00262597" w:rsidRPr="00BD40C7">
        <w:rPr>
          <w:lang w:val="en-GB"/>
        </w:rPr>
        <w:t xml:space="preserve">Applied Computer Science </w:t>
      </w:r>
    </w:p>
    <w:p w14:paraId="41AD10CE" w14:textId="276A7EDC" w:rsidR="00C8756A" w:rsidRPr="00BD40C7" w:rsidRDefault="00C8756A" w:rsidP="00884503">
      <w:pPr>
        <w:pStyle w:val="Standaard1"/>
        <w:rPr>
          <w:lang w:val="en-GB"/>
        </w:rPr>
      </w:pPr>
    </w:p>
    <w:p w14:paraId="3B919776" w14:textId="77777777" w:rsidR="00C8756A" w:rsidRPr="00BD40C7" w:rsidRDefault="00C8756A" w:rsidP="00884503">
      <w:pPr>
        <w:pStyle w:val="Standaard1"/>
        <w:rPr>
          <w:lang w:val="en-GB"/>
        </w:rPr>
      </w:pPr>
    </w:p>
    <w:p w14:paraId="6D029762" w14:textId="77777777" w:rsidR="00884503" w:rsidRPr="00BD40C7" w:rsidRDefault="00884503" w:rsidP="00884503">
      <w:pPr>
        <w:pStyle w:val="Kop2"/>
        <w:rPr>
          <w:lang w:val="en-GB"/>
        </w:rPr>
      </w:pPr>
      <w:r w:rsidRPr="00BD40C7">
        <w:rPr>
          <w:lang w:val="en-GB"/>
        </w:rPr>
        <w:t>Student 3</w:t>
      </w:r>
    </w:p>
    <w:p w14:paraId="17768557" w14:textId="5B6C6607" w:rsidR="00884503" w:rsidRPr="00BD40C7" w:rsidRDefault="00884503" w:rsidP="00884503">
      <w:pPr>
        <w:pStyle w:val="Standaard1"/>
        <w:rPr>
          <w:lang w:val="en-GB"/>
        </w:rPr>
      </w:pPr>
      <w:r w:rsidRPr="00BD40C7">
        <w:rPr>
          <w:lang w:val="en-GB"/>
        </w:rPr>
        <w:t>Name:</w:t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r w:rsidR="005C44AF" w:rsidRPr="00BD40C7">
        <w:rPr>
          <w:lang w:val="en-GB"/>
        </w:rPr>
        <w:tab/>
      </w:r>
      <w:r w:rsidRPr="00BD40C7">
        <w:rPr>
          <w:lang w:val="en-GB"/>
        </w:rPr>
        <w:t xml:space="preserve">Emmanuel Bakare </w:t>
      </w:r>
    </w:p>
    <w:p w14:paraId="6893046A" w14:textId="4EF383E5" w:rsidR="00C8756A" w:rsidRPr="00BD40C7" w:rsidRDefault="00C8756A" w:rsidP="00884503">
      <w:pPr>
        <w:pStyle w:val="Standaard1"/>
        <w:rPr>
          <w:lang w:val="en-GB"/>
        </w:rPr>
      </w:pPr>
      <w:r w:rsidRPr="00BD40C7">
        <w:rPr>
          <w:lang w:val="en-GB"/>
        </w:rPr>
        <w:t>Student number:</w:t>
      </w:r>
      <w:r w:rsidRPr="00BD40C7">
        <w:rPr>
          <w:lang w:val="en-GB"/>
        </w:rPr>
        <w:tab/>
      </w:r>
      <w:r w:rsidR="00F9029B" w:rsidRPr="00BD40C7">
        <w:rPr>
          <w:lang w:val="en-GB"/>
        </w:rPr>
        <w:t>616491</w:t>
      </w:r>
    </w:p>
    <w:p w14:paraId="6ED3C2E4" w14:textId="14ED6BA8" w:rsidR="00F9029B" w:rsidRPr="00BD40C7" w:rsidRDefault="00F9029B" w:rsidP="00884503">
      <w:pPr>
        <w:pStyle w:val="Standaard1"/>
        <w:rPr>
          <w:lang w:val="en-GB"/>
        </w:rPr>
      </w:pPr>
      <w:r w:rsidRPr="00BD40C7">
        <w:rPr>
          <w:lang w:val="en-GB"/>
        </w:rPr>
        <w:t>Student e-mail:</w:t>
      </w:r>
      <w:r w:rsidRPr="00BD40C7">
        <w:rPr>
          <w:lang w:val="en-GB"/>
        </w:rPr>
        <w:tab/>
      </w:r>
      <w:hyperlink r:id="rId14" w:history="1">
        <w:r w:rsidRPr="00BD40C7">
          <w:rPr>
            <w:rStyle w:val="Hyperlink"/>
            <w:lang w:val="en-GB"/>
          </w:rPr>
          <w:t>616491@student.inholland.nl</w:t>
        </w:r>
      </w:hyperlink>
    </w:p>
    <w:p w14:paraId="57BF1C72" w14:textId="3365CBFC" w:rsidR="00F9029B" w:rsidRPr="00BD40C7" w:rsidRDefault="00AC3EC7" w:rsidP="00884503">
      <w:pPr>
        <w:pStyle w:val="Standaard1"/>
        <w:rPr>
          <w:lang w:val="en-GB"/>
        </w:rPr>
      </w:pPr>
      <w:r w:rsidRPr="00BD40C7">
        <w:rPr>
          <w:lang w:val="en-GB"/>
        </w:rPr>
        <w:t>Mobile number:</w:t>
      </w:r>
      <w:r w:rsidRPr="00BD40C7">
        <w:rPr>
          <w:lang w:val="en-GB"/>
        </w:rPr>
        <w:tab/>
      </w:r>
      <w:r w:rsidR="00234FA3" w:rsidRPr="00BD40C7">
        <w:rPr>
          <w:lang w:val="en-GB"/>
        </w:rPr>
        <w:t xml:space="preserve">+234 708 070 1701 </w:t>
      </w:r>
    </w:p>
    <w:p w14:paraId="634F48D4" w14:textId="68FCBE24" w:rsidR="00795BCE" w:rsidRPr="00D005D5" w:rsidRDefault="00795BCE" w:rsidP="00884503">
      <w:pPr>
        <w:pStyle w:val="Standaard1"/>
        <w:rPr>
          <w:lang w:val="en-GB"/>
        </w:rPr>
      </w:pPr>
      <w:r w:rsidRPr="00D005D5">
        <w:rPr>
          <w:lang w:val="en-GB"/>
        </w:rPr>
        <w:t>Education:</w:t>
      </w:r>
      <w:r w:rsidRPr="00D005D5">
        <w:rPr>
          <w:lang w:val="en-GB"/>
        </w:rPr>
        <w:tab/>
      </w:r>
      <w:r w:rsidRPr="00D005D5">
        <w:rPr>
          <w:lang w:val="en-GB"/>
        </w:rPr>
        <w:tab/>
      </w:r>
      <w:r w:rsidR="00D005D5" w:rsidRPr="00D005D5">
        <w:rPr>
          <w:lang w:val="en-GB"/>
        </w:rPr>
        <w:t>A</w:t>
      </w:r>
      <w:r w:rsidR="00BD40C7">
        <w:rPr>
          <w:lang w:val="en-GB"/>
        </w:rPr>
        <w:t>eronautical</w:t>
      </w:r>
      <w:r w:rsidR="00D005D5" w:rsidRPr="00D005D5">
        <w:rPr>
          <w:lang w:val="en-GB"/>
        </w:rPr>
        <w:t xml:space="preserve"> E</w:t>
      </w:r>
      <w:r w:rsidR="00D005D5">
        <w:rPr>
          <w:lang w:val="en-GB"/>
        </w:rPr>
        <w:t xml:space="preserve">ngineering </w:t>
      </w:r>
      <w:r w:rsidRPr="00D005D5">
        <w:rPr>
          <w:lang w:val="en-GB"/>
        </w:rPr>
        <w:tab/>
      </w:r>
    </w:p>
    <w:p w14:paraId="38E61307" w14:textId="5C418D2B" w:rsidR="009B2968" w:rsidRDefault="009B2968" w:rsidP="002E05D2">
      <w:pPr>
        <w:pStyle w:val="Standaard1"/>
        <w:rPr>
          <w:lang w:val="en-GB"/>
        </w:rPr>
      </w:pPr>
    </w:p>
    <w:p w14:paraId="59D19B2A" w14:textId="77777777" w:rsidR="00054252" w:rsidRDefault="00054252" w:rsidP="002E05D2">
      <w:pPr>
        <w:pStyle w:val="Standaard1"/>
        <w:rPr>
          <w:lang w:val="en-GB"/>
        </w:rPr>
      </w:pPr>
    </w:p>
    <w:p w14:paraId="5A1FD06F" w14:textId="77777777" w:rsidR="00054252" w:rsidRPr="00054252" w:rsidRDefault="00054252" w:rsidP="00054252">
      <w:pPr>
        <w:pStyle w:val="Kop2"/>
        <w:rPr>
          <w:lang w:val="en-GB"/>
        </w:rPr>
      </w:pPr>
      <w:r w:rsidRPr="00054252">
        <w:rPr>
          <w:lang w:val="en-GB"/>
        </w:rPr>
        <w:t xml:space="preserve">Coach </w:t>
      </w:r>
    </w:p>
    <w:p w14:paraId="118C165B" w14:textId="77777777" w:rsidR="00054252" w:rsidRPr="00054252" w:rsidRDefault="00054252" w:rsidP="00054252">
      <w:pPr>
        <w:pStyle w:val="Standaard1"/>
        <w:rPr>
          <w:lang w:val="en-GB"/>
        </w:rPr>
      </w:pPr>
      <w:r w:rsidRPr="00054252">
        <w:rPr>
          <w:lang w:val="en-GB"/>
        </w:rPr>
        <w:t>Name:</w:t>
      </w:r>
      <w:r w:rsidRPr="00054252">
        <w:rPr>
          <w:lang w:val="en-GB"/>
        </w:rPr>
        <w:tab/>
      </w:r>
      <w:r w:rsidRPr="00054252">
        <w:rPr>
          <w:lang w:val="en-GB"/>
        </w:rPr>
        <w:tab/>
      </w:r>
      <w:r w:rsidRPr="00054252">
        <w:rPr>
          <w:lang w:val="en-GB"/>
        </w:rPr>
        <w:tab/>
        <w:t>Cees-Jeroen Bes</w:t>
      </w:r>
    </w:p>
    <w:p w14:paraId="46426757" w14:textId="77777777" w:rsidR="00054252" w:rsidRPr="00054252" w:rsidRDefault="00054252" w:rsidP="00054252">
      <w:pPr>
        <w:pStyle w:val="Standaard1"/>
        <w:rPr>
          <w:lang w:val="en-GB"/>
        </w:rPr>
      </w:pPr>
      <w:proofErr w:type="spellStart"/>
      <w:r w:rsidRPr="00054252">
        <w:rPr>
          <w:lang w:val="en-GB"/>
        </w:rPr>
        <w:t>Schoolnumber</w:t>
      </w:r>
      <w:proofErr w:type="spellEnd"/>
      <w:r w:rsidRPr="00054252">
        <w:rPr>
          <w:lang w:val="en-GB"/>
        </w:rPr>
        <w:t>:</w:t>
      </w:r>
      <w:r w:rsidRPr="00054252">
        <w:rPr>
          <w:lang w:val="en-GB"/>
        </w:rPr>
        <w:tab/>
        <w:t>43628</w:t>
      </w:r>
    </w:p>
    <w:p w14:paraId="7C835CFA" w14:textId="77777777" w:rsidR="00054252" w:rsidRPr="00054252" w:rsidRDefault="00054252" w:rsidP="00054252">
      <w:pPr>
        <w:pStyle w:val="Standaard1"/>
        <w:rPr>
          <w:lang w:val="en-GB"/>
        </w:rPr>
      </w:pPr>
      <w:r w:rsidRPr="00054252">
        <w:rPr>
          <w:lang w:val="en-GB"/>
        </w:rPr>
        <w:t>School e-mail:</w:t>
      </w:r>
      <w:r w:rsidRPr="00054252">
        <w:rPr>
          <w:lang w:val="en-GB"/>
        </w:rPr>
        <w:tab/>
      </w:r>
      <w:r w:rsidRPr="00054252">
        <w:rPr>
          <w:lang w:val="en-GB"/>
        </w:rPr>
        <w:tab/>
      </w:r>
      <w:hyperlink r:id="rId15" w:history="1">
        <w:r w:rsidRPr="00054252">
          <w:rPr>
            <w:rStyle w:val="Hyperlink"/>
            <w:lang w:val="en-GB"/>
          </w:rPr>
          <w:t>CeesJeroen.Bes@inholland.nl</w:t>
        </w:r>
      </w:hyperlink>
    </w:p>
    <w:p w14:paraId="5692E3FF" w14:textId="77777777" w:rsidR="00054252" w:rsidRPr="00054252" w:rsidRDefault="00054252" w:rsidP="00054252">
      <w:pPr>
        <w:pStyle w:val="Standaard1"/>
        <w:rPr>
          <w:lang w:val="en-GB"/>
        </w:rPr>
      </w:pPr>
      <w:r w:rsidRPr="00054252">
        <w:rPr>
          <w:lang w:val="en-GB"/>
        </w:rPr>
        <w:t>Mobile number:</w:t>
      </w:r>
      <w:r w:rsidRPr="00054252">
        <w:rPr>
          <w:lang w:val="en-GB"/>
        </w:rPr>
        <w:tab/>
        <w:t>+31 6 15279552</w:t>
      </w:r>
    </w:p>
    <w:p w14:paraId="110FA504" w14:textId="6355EF57" w:rsidR="002E05D2" w:rsidRDefault="002E05D2" w:rsidP="002E05D2">
      <w:pPr>
        <w:pStyle w:val="Standaard1"/>
        <w:rPr>
          <w:lang w:val="en-GB"/>
        </w:rPr>
      </w:pPr>
    </w:p>
    <w:p w14:paraId="72CBD5D6" w14:textId="77777777" w:rsidR="00054252" w:rsidRPr="00D005D5" w:rsidRDefault="00054252" w:rsidP="002E05D2">
      <w:pPr>
        <w:pStyle w:val="Standaard1"/>
        <w:rPr>
          <w:lang w:val="en-GB"/>
        </w:rPr>
      </w:pPr>
    </w:p>
    <w:p w14:paraId="72BB3359" w14:textId="627B0E42" w:rsidR="009362A3" w:rsidRPr="00BD40C7" w:rsidRDefault="002F08CD" w:rsidP="009362A3">
      <w:pPr>
        <w:pStyle w:val="Kop2"/>
      </w:pPr>
      <w:r w:rsidRPr="00BD40C7">
        <w:t xml:space="preserve">De Alliantie </w:t>
      </w:r>
    </w:p>
    <w:p w14:paraId="56F5A70D" w14:textId="737EA613" w:rsidR="008026BB" w:rsidRDefault="008026BB" w:rsidP="008026BB">
      <w:pPr>
        <w:pStyle w:val="Standaard1"/>
      </w:pPr>
      <w:r>
        <w:t>Name:</w:t>
      </w:r>
      <w:r>
        <w:tab/>
      </w:r>
      <w:r>
        <w:tab/>
      </w:r>
      <w:r>
        <w:tab/>
        <w:t>F.</w:t>
      </w:r>
      <w:r w:rsidR="004329A7">
        <w:t xml:space="preserve"> (</w:t>
      </w:r>
      <w:proofErr w:type="spellStart"/>
      <w:r w:rsidR="004329A7">
        <w:t>frits</w:t>
      </w:r>
      <w:proofErr w:type="spellEnd"/>
      <w:r w:rsidR="004329A7">
        <w:t>)</w:t>
      </w:r>
      <w:r>
        <w:t xml:space="preserve"> Stoffels</w:t>
      </w:r>
    </w:p>
    <w:p w14:paraId="5BD5418C" w14:textId="03BFE016" w:rsidR="008026BB" w:rsidRDefault="00C54441" w:rsidP="008026BB">
      <w:pPr>
        <w:pStyle w:val="Standaard1"/>
      </w:pPr>
      <w:r>
        <w:t>E-mail:</w:t>
      </w:r>
      <w:r>
        <w:tab/>
      </w:r>
      <w:r>
        <w:tab/>
      </w:r>
      <w:r>
        <w:tab/>
      </w:r>
      <w:hyperlink r:id="rId16" w:history="1">
        <w:r w:rsidRPr="00960BBA">
          <w:rPr>
            <w:rStyle w:val="Hyperlink"/>
          </w:rPr>
          <w:t>fstoffels@de-alliantie.nl</w:t>
        </w:r>
      </w:hyperlink>
    </w:p>
    <w:p w14:paraId="1965BCB9" w14:textId="3E4C8DF2" w:rsidR="00C54441" w:rsidRDefault="00C54441" w:rsidP="008026BB">
      <w:pPr>
        <w:pStyle w:val="Standaard1"/>
      </w:pPr>
      <w:r>
        <w:t xml:space="preserve">Mobile </w:t>
      </w:r>
      <w:proofErr w:type="spellStart"/>
      <w:r>
        <w:t>number</w:t>
      </w:r>
      <w:proofErr w:type="spellEnd"/>
      <w:r>
        <w:t>:</w:t>
      </w:r>
      <w:r>
        <w:tab/>
      </w:r>
      <w:r w:rsidR="002468D9">
        <w:t xml:space="preserve">06 53273670 </w:t>
      </w:r>
    </w:p>
    <w:p w14:paraId="769650AD" w14:textId="203A37F0" w:rsidR="002F08CD" w:rsidRDefault="002F08CD" w:rsidP="0003589B">
      <w:pPr>
        <w:pStyle w:val="Standaard1"/>
      </w:pPr>
    </w:p>
    <w:p w14:paraId="7480AF7A" w14:textId="07D8CB7E" w:rsidR="002E05D2" w:rsidRDefault="002E05D2" w:rsidP="0003589B">
      <w:pPr>
        <w:pStyle w:val="Standaard1"/>
      </w:pPr>
    </w:p>
    <w:p w14:paraId="2303511B" w14:textId="250D9968" w:rsidR="002E05D2" w:rsidRDefault="00E057BA" w:rsidP="002E05D2">
      <w:pPr>
        <w:pStyle w:val="Kop2"/>
      </w:pPr>
      <w:r>
        <w:t>Noorderwind 1</w:t>
      </w:r>
    </w:p>
    <w:p w14:paraId="7232F50E" w14:textId="083EF57D" w:rsidR="00E057BA" w:rsidRPr="00E057BA" w:rsidRDefault="00E057BA" w:rsidP="00E057BA">
      <w:pPr>
        <w:pStyle w:val="Standaard1"/>
      </w:pPr>
      <w:r w:rsidRPr="00E057BA">
        <w:t>Name:</w:t>
      </w:r>
      <w:r w:rsidRPr="00E057BA">
        <w:tab/>
      </w:r>
      <w:r w:rsidRPr="00E057BA">
        <w:tab/>
      </w:r>
      <w:r w:rsidRPr="00E057BA">
        <w:tab/>
        <w:t xml:space="preserve">B. (Boukje) </w:t>
      </w:r>
      <w:proofErr w:type="spellStart"/>
      <w:r w:rsidR="00F90EDA">
        <w:t>Vastbinder</w:t>
      </w:r>
      <w:proofErr w:type="spellEnd"/>
      <w:r w:rsidR="00F90EDA">
        <w:t xml:space="preserve"> </w:t>
      </w:r>
    </w:p>
    <w:p w14:paraId="27F017D1" w14:textId="29015490" w:rsidR="00E057BA" w:rsidRPr="00BD40C7" w:rsidRDefault="00E057BA" w:rsidP="00E057BA">
      <w:pPr>
        <w:pStyle w:val="Standaard1"/>
        <w:rPr>
          <w:lang w:val="en-GB"/>
        </w:rPr>
      </w:pPr>
      <w:r w:rsidRPr="00BD40C7">
        <w:rPr>
          <w:lang w:val="en-GB"/>
        </w:rPr>
        <w:t>E-mail:</w:t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hyperlink r:id="rId17" w:history="1">
        <w:r w:rsidR="00F03D7F" w:rsidRPr="00BD40C7">
          <w:rPr>
            <w:rStyle w:val="Hyperlink"/>
            <w:lang w:val="en-GB"/>
          </w:rPr>
          <w:t>boukje@noorderwind.com</w:t>
        </w:r>
      </w:hyperlink>
      <w:r w:rsidR="00F03D7F" w:rsidRPr="00BD40C7">
        <w:rPr>
          <w:lang w:val="en-GB"/>
        </w:rPr>
        <w:t xml:space="preserve"> </w:t>
      </w:r>
    </w:p>
    <w:p w14:paraId="40CE7EF9" w14:textId="0C708106" w:rsidR="00E057BA" w:rsidRPr="00F03D7F" w:rsidRDefault="00E057BA" w:rsidP="00E057BA">
      <w:pPr>
        <w:pStyle w:val="Standaard1"/>
        <w:rPr>
          <w:lang w:val="en-GB"/>
        </w:rPr>
      </w:pPr>
      <w:r w:rsidRPr="00F03D7F">
        <w:rPr>
          <w:lang w:val="en-GB"/>
        </w:rPr>
        <w:t>Mobile number:</w:t>
      </w:r>
      <w:r w:rsidRPr="00F03D7F">
        <w:rPr>
          <w:lang w:val="en-GB"/>
        </w:rPr>
        <w:tab/>
      </w:r>
      <w:r w:rsidR="00BC3987" w:rsidRPr="00F03D7F">
        <w:rPr>
          <w:lang w:val="en-GB"/>
        </w:rPr>
        <w:t>+31 6 2215</w:t>
      </w:r>
      <w:r w:rsidR="00B745DB" w:rsidRPr="00F03D7F">
        <w:rPr>
          <w:lang w:val="en-GB"/>
        </w:rPr>
        <w:t xml:space="preserve">8613 </w:t>
      </w:r>
      <w:r w:rsidRPr="00F03D7F">
        <w:rPr>
          <w:lang w:val="en-GB"/>
        </w:rPr>
        <w:t xml:space="preserve"> </w:t>
      </w:r>
    </w:p>
    <w:p w14:paraId="33EA86F8" w14:textId="474897DC" w:rsidR="00E057BA" w:rsidRPr="00F03D7F" w:rsidRDefault="00E057BA" w:rsidP="00E057BA">
      <w:pPr>
        <w:rPr>
          <w:lang w:val="en-GB"/>
        </w:rPr>
      </w:pPr>
    </w:p>
    <w:p w14:paraId="46F69C80" w14:textId="7DDEC292" w:rsidR="00E057BA" w:rsidRPr="00F03D7F" w:rsidRDefault="00E057BA" w:rsidP="00E057BA">
      <w:pPr>
        <w:rPr>
          <w:lang w:val="en-GB"/>
        </w:rPr>
      </w:pPr>
    </w:p>
    <w:p w14:paraId="65DB66B4" w14:textId="35FF80A9" w:rsidR="00E057BA" w:rsidRDefault="00E057BA" w:rsidP="00E057BA">
      <w:pPr>
        <w:pStyle w:val="Kop2"/>
      </w:pPr>
      <w:r>
        <w:t>Noorderwind 2</w:t>
      </w:r>
    </w:p>
    <w:p w14:paraId="4CE9EC53" w14:textId="23C6C42A" w:rsidR="00E057BA" w:rsidRPr="00666033" w:rsidRDefault="00E057BA" w:rsidP="00E057BA">
      <w:pPr>
        <w:pStyle w:val="Standaard1"/>
      </w:pPr>
      <w:r w:rsidRPr="00666033">
        <w:t>Name:</w:t>
      </w:r>
      <w:r w:rsidRPr="00666033">
        <w:tab/>
      </w:r>
      <w:r w:rsidRPr="00666033">
        <w:tab/>
      </w:r>
      <w:r w:rsidRPr="00666033">
        <w:tab/>
      </w:r>
      <w:r w:rsidR="00B745DB" w:rsidRPr="00666033">
        <w:t xml:space="preserve">K. (Klaske) </w:t>
      </w:r>
    </w:p>
    <w:p w14:paraId="451C0C23" w14:textId="6F9EEC91" w:rsidR="00E057BA" w:rsidRPr="00560528" w:rsidRDefault="00E057BA" w:rsidP="00E057BA">
      <w:pPr>
        <w:pStyle w:val="Standaard1"/>
      </w:pPr>
      <w:r w:rsidRPr="00560528">
        <w:t>E-mail:</w:t>
      </w:r>
      <w:r w:rsidRPr="00560528">
        <w:tab/>
      </w:r>
      <w:r w:rsidRPr="00560528">
        <w:tab/>
      </w:r>
      <w:r w:rsidRPr="00560528">
        <w:tab/>
      </w:r>
      <w:hyperlink r:id="rId18" w:history="1">
        <w:r w:rsidR="00560528" w:rsidRPr="00560528">
          <w:rPr>
            <w:rStyle w:val="Hyperlink"/>
          </w:rPr>
          <w:t>klaske@nooderwind.com</w:t>
        </w:r>
      </w:hyperlink>
      <w:r w:rsidR="00560528">
        <w:t xml:space="preserve"> </w:t>
      </w:r>
    </w:p>
    <w:p w14:paraId="600A6857" w14:textId="0D5B7702" w:rsidR="00E057BA" w:rsidRPr="00560528" w:rsidRDefault="00E057BA" w:rsidP="00E057BA">
      <w:pPr>
        <w:pStyle w:val="Standaard1"/>
        <w:rPr>
          <w:lang w:val="en-GB"/>
        </w:rPr>
      </w:pPr>
      <w:r w:rsidRPr="00560528">
        <w:rPr>
          <w:lang w:val="en-GB"/>
        </w:rPr>
        <w:t>Mobile number:</w:t>
      </w:r>
      <w:r w:rsidRPr="00560528">
        <w:rPr>
          <w:lang w:val="en-GB"/>
        </w:rPr>
        <w:tab/>
      </w:r>
      <w:r w:rsidR="00560528">
        <w:rPr>
          <w:lang w:val="en-GB"/>
        </w:rPr>
        <w:t>??</w:t>
      </w:r>
      <w:r w:rsidRPr="00560528">
        <w:rPr>
          <w:lang w:val="en-GB"/>
        </w:rPr>
        <w:t xml:space="preserve"> </w:t>
      </w:r>
    </w:p>
    <w:p w14:paraId="1E6AA712" w14:textId="475CD234" w:rsidR="00A12ECE" w:rsidRDefault="00A12ECE">
      <w:pPr>
        <w:rPr>
          <w:lang w:val="en-GB"/>
        </w:rPr>
      </w:pPr>
      <w:r>
        <w:rPr>
          <w:lang w:val="en-GB"/>
        </w:rPr>
        <w:br w:type="page"/>
      </w:r>
    </w:p>
    <w:p w14:paraId="4EF8F4E0" w14:textId="3FD70300" w:rsidR="00211CE6" w:rsidRDefault="00211CE6">
      <w:pPr>
        <w:rPr>
          <w:lang w:val="en-GB"/>
        </w:rPr>
      </w:pPr>
    </w:p>
    <w:p w14:paraId="369AF7BC" w14:textId="77777777" w:rsidR="00A12ECE" w:rsidRPr="00560528" w:rsidRDefault="00A12ECE">
      <w:pPr>
        <w:rPr>
          <w:lang w:val="en-GB"/>
        </w:rPr>
      </w:pPr>
    </w:p>
    <w:p w14:paraId="40BF859B" w14:textId="77777777" w:rsidR="00054252" w:rsidRDefault="00054252" w:rsidP="00054252">
      <w:pPr>
        <w:pStyle w:val="Kop1"/>
        <w:rPr>
          <w:lang w:val="en-GB"/>
        </w:rPr>
      </w:pPr>
      <w:r>
        <w:rPr>
          <w:lang w:val="en-GB"/>
        </w:rPr>
        <w:t>Information assignment</w:t>
      </w:r>
    </w:p>
    <w:p w14:paraId="0E755005" w14:textId="77777777" w:rsidR="00054252" w:rsidRDefault="00054252" w:rsidP="00054252">
      <w:pPr>
        <w:pStyle w:val="Standaard1"/>
        <w:rPr>
          <w:lang w:val="en-GB"/>
        </w:rPr>
      </w:pPr>
      <w:r>
        <w:rPr>
          <w:lang w:val="en-GB"/>
        </w:rPr>
        <w:t>Group: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Group 3</w:t>
      </w:r>
    </w:p>
    <w:p w14:paraId="458B98F2" w14:textId="77777777" w:rsidR="00054252" w:rsidRDefault="00054252" w:rsidP="00054252">
      <w:pPr>
        <w:pStyle w:val="Standaard1"/>
        <w:rPr>
          <w:lang w:val="en-GB"/>
        </w:rPr>
      </w:pPr>
      <w:r>
        <w:rPr>
          <w:lang w:val="en-GB"/>
        </w:rPr>
        <w:t>Subject:</w:t>
      </w:r>
      <w:r>
        <w:rPr>
          <w:lang w:val="en-GB"/>
        </w:rPr>
        <w:tab/>
      </w:r>
      <w:r>
        <w:rPr>
          <w:lang w:val="en-GB"/>
        </w:rPr>
        <w:tab/>
        <w:t xml:space="preserve">Housing </w:t>
      </w:r>
    </w:p>
    <w:p w14:paraId="1777608C" w14:textId="77777777" w:rsidR="00054252" w:rsidRDefault="00054252" w:rsidP="00054252">
      <w:pPr>
        <w:pStyle w:val="Standaard1"/>
        <w:rPr>
          <w:lang w:val="en-GB"/>
        </w:rPr>
      </w:pPr>
      <w:r>
        <w:rPr>
          <w:lang w:val="en-GB"/>
        </w:rPr>
        <w:t>Coach: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Cees-Jeroen Bes</w:t>
      </w:r>
    </w:p>
    <w:p w14:paraId="59BF8C29" w14:textId="77777777" w:rsidR="00054252" w:rsidRPr="00D3605D" w:rsidRDefault="00054252" w:rsidP="00054252">
      <w:pPr>
        <w:pStyle w:val="Standaard1"/>
        <w:rPr>
          <w:lang w:val="en-GB"/>
        </w:rPr>
      </w:pPr>
      <w:proofErr w:type="spellStart"/>
      <w:r>
        <w:rPr>
          <w:lang w:val="en-GB"/>
        </w:rPr>
        <w:t>Workcoach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 xml:space="preserve">Frits </w:t>
      </w:r>
      <w:proofErr w:type="spellStart"/>
      <w:r>
        <w:rPr>
          <w:lang w:val="en-GB"/>
        </w:rPr>
        <w:t>Stoffels</w:t>
      </w:r>
      <w:proofErr w:type="spellEnd"/>
      <w:r>
        <w:rPr>
          <w:lang w:val="en-GB"/>
        </w:rPr>
        <w:t xml:space="preserve"> </w:t>
      </w:r>
    </w:p>
    <w:p w14:paraId="1B80CD92" w14:textId="375B1D67" w:rsidR="00054252" w:rsidRDefault="00054252" w:rsidP="00054252">
      <w:pPr>
        <w:pStyle w:val="Standaard1"/>
        <w:rPr>
          <w:lang w:val="en-GB"/>
        </w:rPr>
      </w:pPr>
    </w:p>
    <w:p w14:paraId="3D83B735" w14:textId="77777777" w:rsidR="00054252" w:rsidRDefault="00054252" w:rsidP="00054252">
      <w:pPr>
        <w:pStyle w:val="Standaard1"/>
        <w:rPr>
          <w:lang w:val="en-GB"/>
        </w:rPr>
      </w:pPr>
    </w:p>
    <w:p w14:paraId="0C6D8AE6" w14:textId="1C5691D3" w:rsidR="00742E2C" w:rsidRDefault="0084256F" w:rsidP="0082105A">
      <w:pPr>
        <w:pStyle w:val="Kop1"/>
        <w:rPr>
          <w:lang w:val="en-GB"/>
        </w:rPr>
      </w:pPr>
      <w:r>
        <w:rPr>
          <w:lang w:val="en-GB"/>
        </w:rPr>
        <w:t xml:space="preserve">Structure </w:t>
      </w:r>
      <w:r w:rsidR="00742E2C">
        <w:rPr>
          <w:lang w:val="en-GB"/>
        </w:rPr>
        <w:t xml:space="preserve">report </w:t>
      </w:r>
    </w:p>
    <w:p w14:paraId="4E4AB1C9" w14:textId="39B74300" w:rsidR="00F8787A" w:rsidRPr="00BD40C7" w:rsidRDefault="00742E2C" w:rsidP="00742E2C">
      <w:pPr>
        <w:pStyle w:val="Kop1"/>
        <w:rPr>
          <w:lang w:val="en-GB"/>
        </w:rPr>
      </w:pPr>
      <w:r w:rsidRPr="00BD40C7">
        <w:rPr>
          <w:lang w:val="en-GB"/>
        </w:rPr>
        <w:t>Kop 1</w:t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r w:rsidR="004C7443" w:rsidRPr="00BD40C7">
        <w:rPr>
          <w:lang w:val="en-GB"/>
        </w:rPr>
        <w:t>Title chapters</w:t>
      </w:r>
      <w:r w:rsidR="00F8787A" w:rsidRPr="00BD40C7">
        <w:rPr>
          <w:lang w:val="en-GB"/>
        </w:rPr>
        <w:t xml:space="preserve"> </w:t>
      </w:r>
    </w:p>
    <w:p w14:paraId="64062AA2" w14:textId="206A4AC0" w:rsidR="00742E2C" w:rsidRDefault="00F8787A" w:rsidP="00F8787A">
      <w:pPr>
        <w:pStyle w:val="Kop2"/>
      </w:pPr>
      <w:r w:rsidRPr="00721BB2">
        <w:t>Kop 2</w:t>
      </w:r>
      <w:r w:rsidRPr="00721BB2">
        <w:tab/>
      </w:r>
      <w:r w:rsidRPr="00721BB2">
        <w:tab/>
      </w:r>
      <w:proofErr w:type="spellStart"/>
      <w:r w:rsidR="004C7443" w:rsidRPr="00721BB2">
        <w:t>Tilte</w:t>
      </w:r>
      <w:proofErr w:type="spellEnd"/>
      <w:r w:rsidR="004C7443" w:rsidRPr="00721BB2">
        <w:t xml:space="preserve"> </w:t>
      </w:r>
      <w:proofErr w:type="spellStart"/>
      <w:r w:rsidR="00721BB2">
        <w:t>paragraph</w:t>
      </w:r>
      <w:proofErr w:type="spellEnd"/>
      <w:r w:rsidR="00721BB2">
        <w:t xml:space="preserve"> </w:t>
      </w:r>
    </w:p>
    <w:p w14:paraId="28C261F9" w14:textId="0F5BCC71" w:rsidR="00721BB2" w:rsidRDefault="00721BB2" w:rsidP="00721BB2">
      <w:pPr>
        <w:pStyle w:val="Standaard1"/>
      </w:pPr>
      <w:r>
        <w:t>Standaard 1</w:t>
      </w:r>
      <w:r>
        <w:tab/>
      </w:r>
      <w:r>
        <w:tab/>
      </w:r>
      <w:proofErr w:type="spellStart"/>
      <w:r>
        <w:t>Normal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</w:p>
    <w:p w14:paraId="4FBEC9FD" w14:textId="4D93F933" w:rsidR="00EB4761" w:rsidRDefault="00321CD9" w:rsidP="00321CD9">
      <w:pPr>
        <w:pStyle w:val="Ondertitel1"/>
        <w:rPr>
          <w:lang w:val="en-GB"/>
        </w:rPr>
      </w:pPr>
      <w:proofErr w:type="spellStart"/>
      <w:r w:rsidRPr="001B216C">
        <w:rPr>
          <w:lang w:val="en-GB"/>
        </w:rPr>
        <w:t>Ondertitel</w:t>
      </w:r>
      <w:proofErr w:type="spellEnd"/>
      <w:r w:rsidRPr="001B216C">
        <w:rPr>
          <w:lang w:val="en-GB"/>
        </w:rPr>
        <w:t xml:space="preserve"> </w:t>
      </w:r>
      <w:r w:rsidRPr="001B216C">
        <w:rPr>
          <w:lang w:val="en-GB"/>
        </w:rPr>
        <w:tab/>
      </w:r>
      <w:r w:rsidRPr="001B216C">
        <w:rPr>
          <w:lang w:val="en-GB"/>
        </w:rPr>
        <w:tab/>
      </w:r>
      <w:r w:rsidR="00054FD8" w:rsidRPr="001B216C">
        <w:rPr>
          <w:lang w:val="en-GB"/>
        </w:rPr>
        <w:t xml:space="preserve">Title </w:t>
      </w:r>
      <w:r w:rsidR="00FC4C98" w:rsidRPr="001B216C">
        <w:rPr>
          <w:lang w:val="en-GB"/>
        </w:rPr>
        <w:t xml:space="preserve">figure or </w:t>
      </w:r>
      <w:r w:rsidR="001B216C" w:rsidRPr="001B216C">
        <w:rPr>
          <w:lang w:val="en-GB"/>
        </w:rPr>
        <w:t xml:space="preserve">schedule </w:t>
      </w:r>
      <w:r w:rsidR="001B216C">
        <w:rPr>
          <w:lang w:val="en-GB"/>
        </w:rPr>
        <w:t xml:space="preserve">(under titles) </w:t>
      </w:r>
    </w:p>
    <w:p w14:paraId="40CC0174" w14:textId="7DE8FB07" w:rsidR="002630E7" w:rsidRDefault="002630E7" w:rsidP="002630E7">
      <w:pPr>
        <w:pStyle w:val="Standaard1"/>
        <w:rPr>
          <w:lang w:val="en-GB"/>
        </w:rPr>
      </w:pPr>
    </w:p>
    <w:p w14:paraId="6DF33E71" w14:textId="187A7096" w:rsidR="00380E3F" w:rsidRDefault="00380E3F">
      <w:pPr>
        <w:rPr>
          <w:rFonts w:ascii="Arial" w:hAnsi="Arial"/>
          <w:sz w:val="22"/>
          <w:lang w:val="en-GB"/>
        </w:rPr>
      </w:pPr>
      <w:r>
        <w:rPr>
          <w:lang w:val="en-GB"/>
        </w:rPr>
        <w:br w:type="page"/>
      </w:r>
    </w:p>
    <w:p w14:paraId="2C3DDFFE" w14:textId="5CC6E146" w:rsidR="002630E7" w:rsidRDefault="002630E7" w:rsidP="002630E7">
      <w:pPr>
        <w:pStyle w:val="Standaard1"/>
        <w:rPr>
          <w:lang w:val="en-GB"/>
        </w:rPr>
      </w:pPr>
    </w:p>
    <w:p w14:paraId="54BD17A4" w14:textId="77777777" w:rsidR="00380E3F" w:rsidRDefault="00380E3F" w:rsidP="00380E3F">
      <w:pPr>
        <w:pStyle w:val="Kop1"/>
        <w:rPr>
          <w:lang w:val="en-GB"/>
        </w:rPr>
      </w:pPr>
    </w:p>
    <w:sectPr w:rsidR="00380E3F" w:rsidSect="00884503">
      <w:headerReference w:type="default" r:id="rId19"/>
      <w:footerReference w:type="even" r:id="rId20"/>
      <w:footerReference w:type="default" r:id="rId21"/>
      <w:pgSz w:w="11906" w:h="16838" w:code="9"/>
      <w:pgMar w:top="1210" w:right="1267" w:bottom="1210" w:left="1267" w:header="118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7E353" w14:textId="77777777" w:rsidR="004E7E89" w:rsidRDefault="004E7E89" w:rsidP="009B2968">
      <w:r>
        <w:separator/>
      </w:r>
    </w:p>
  </w:endnote>
  <w:endnote w:type="continuationSeparator" w:id="0">
    <w:p w14:paraId="6B99DD37" w14:textId="77777777" w:rsidR="004E7E89" w:rsidRDefault="004E7E89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41321887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66809AB" w14:textId="77777777" w:rsidR="009B2968" w:rsidRDefault="009B2968" w:rsidP="00E832AC">
        <w:pPr>
          <w:pStyle w:val="Voettekst"/>
          <w:rPr>
            <w:rStyle w:val="Paginanummer"/>
          </w:rPr>
        </w:pPr>
        <w:r>
          <w:rPr>
            <w:rStyle w:val="Paginanummer"/>
            <w:lang w:bidi="nl-NL"/>
          </w:rPr>
          <w:fldChar w:fldCharType="begin"/>
        </w:r>
        <w:r>
          <w:rPr>
            <w:rStyle w:val="Paginanummer"/>
            <w:lang w:bidi="nl-NL"/>
          </w:rPr>
          <w:instrText xml:space="preserve"> PAGE </w:instrText>
        </w:r>
        <w:r>
          <w:rPr>
            <w:rStyle w:val="Paginanummer"/>
            <w:lang w:bidi="nl-NL"/>
          </w:rPr>
          <w:fldChar w:fldCharType="end"/>
        </w:r>
      </w:p>
    </w:sdtContent>
  </w:sdt>
  <w:p w14:paraId="2047C854" w14:textId="77777777" w:rsidR="009B2968" w:rsidRDefault="009B2968" w:rsidP="00E832A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5747454"/>
      <w:docPartObj>
        <w:docPartGallery w:val="Page Numbers (Bottom of Page)"/>
        <w:docPartUnique/>
      </w:docPartObj>
    </w:sdtPr>
    <w:sdtEndPr/>
    <w:sdtContent>
      <w:p w14:paraId="4610CE5B" w14:textId="77777777" w:rsidR="00884503" w:rsidRDefault="00884503">
        <w:pPr>
          <w:pStyle w:val="Voettekst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DC94FE7" w14:textId="77777777" w:rsidR="009B2968" w:rsidRDefault="009B2968" w:rsidP="00E832AC">
    <w:pPr>
      <w:pStyle w:val="Voettekst"/>
      <w:rPr>
        <w:rStyle w:val="Paginanumm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137D3" w14:textId="77777777" w:rsidR="004E7E89" w:rsidRDefault="004E7E89" w:rsidP="009B2968">
      <w:r>
        <w:separator/>
      </w:r>
    </w:p>
  </w:footnote>
  <w:footnote w:type="continuationSeparator" w:id="0">
    <w:p w14:paraId="2F6C80A7" w14:textId="77777777" w:rsidR="004E7E89" w:rsidRDefault="004E7E89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1D945" w14:textId="77777777" w:rsidR="009B2968" w:rsidRPr="009B2968" w:rsidRDefault="009B2968" w:rsidP="00E832AC">
    <w:pPr>
      <w:pStyle w:val="Koptekst"/>
    </w:pPr>
    <w:r w:rsidRPr="00E44B70">
      <w:rPr>
        <w:noProof/>
        <w:lang w:bidi="nl-NL"/>
      </w:rPr>
      <mc:AlternateContent>
        <mc:Choice Requires="wps">
          <w:drawing>
            <wp:inline distT="0" distB="0" distL="0" distR="0" wp14:anchorId="767EA893" wp14:editId="10272731">
              <wp:extent cx="4932000" cy="45719"/>
              <wp:effectExtent l="0" t="0" r="2540" b="0"/>
              <wp:docPr id="5" name="Rechthoek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32000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DAB0848" id="Rechthoek 5" o:spid="_x0000_s1026" style="width:388.35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rPr>
        <w:lang w:bidi="nl-NL"/>
      </w:rPr>
      <w:t xml:space="preserve">     </w:t>
    </w:r>
    <w:r w:rsidR="00D7660C">
      <w:t>00.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0C"/>
    <w:rsid w:val="000114EB"/>
    <w:rsid w:val="0003589B"/>
    <w:rsid w:val="000359D1"/>
    <w:rsid w:val="00054252"/>
    <w:rsid w:val="00054FD8"/>
    <w:rsid w:val="00075273"/>
    <w:rsid w:val="00086AFE"/>
    <w:rsid w:val="001202BB"/>
    <w:rsid w:val="00187632"/>
    <w:rsid w:val="001B216C"/>
    <w:rsid w:val="001B4EEA"/>
    <w:rsid w:val="001D390E"/>
    <w:rsid w:val="00211CE6"/>
    <w:rsid w:val="00234FA3"/>
    <w:rsid w:val="002366C9"/>
    <w:rsid w:val="002468D9"/>
    <w:rsid w:val="00247E23"/>
    <w:rsid w:val="00262597"/>
    <w:rsid w:val="002630E7"/>
    <w:rsid w:val="002E05D2"/>
    <w:rsid w:val="002E46FA"/>
    <w:rsid w:val="002F08CD"/>
    <w:rsid w:val="00321CD9"/>
    <w:rsid w:val="00380E3F"/>
    <w:rsid w:val="003A7DA5"/>
    <w:rsid w:val="003D3962"/>
    <w:rsid w:val="003E6AB7"/>
    <w:rsid w:val="004329A7"/>
    <w:rsid w:val="004C1010"/>
    <w:rsid w:val="004C7443"/>
    <w:rsid w:val="004E7E89"/>
    <w:rsid w:val="004F57B9"/>
    <w:rsid w:val="0051604C"/>
    <w:rsid w:val="005526B1"/>
    <w:rsid w:val="00560528"/>
    <w:rsid w:val="00580D58"/>
    <w:rsid w:val="005C44AF"/>
    <w:rsid w:val="005F3777"/>
    <w:rsid w:val="006427FE"/>
    <w:rsid w:val="00666033"/>
    <w:rsid w:val="006C60E6"/>
    <w:rsid w:val="00721BB2"/>
    <w:rsid w:val="00730F14"/>
    <w:rsid w:val="00742E2C"/>
    <w:rsid w:val="007818E1"/>
    <w:rsid w:val="00795BCE"/>
    <w:rsid w:val="008026BB"/>
    <w:rsid w:val="0082105A"/>
    <w:rsid w:val="0084256F"/>
    <w:rsid w:val="00884503"/>
    <w:rsid w:val="00897346"/>
    <w:rsid w:val="008A0DD1"/>
    <w:rsid w:val="009362A3"/>
    <w:rsid w:val="00952F7D"/>
    <w:rsid w:val="00957F58"/>
    <w:rsid w:val="009A380C"/>
    <w:rsid w:val="009B2968"/>
    <w:rsid w:val="009B72D4"/>
    <w:rsid w:val="009D4923"/>
    <w:rsid w:val="009F0C23"/>
    <w:rsid w:val="00A07DCE"/>
    <w:rsid w:val="00A123DD"/>
    <w:rsid w:val="00A12ECE"/>
    <w:rsid w:val="00A602AF"/>
    <w:rsid w:val="00A64F96"/>
    <w:rsid w:val="00A67C22"/>
    <w:rsid w:val="00A949BB"/>
    <w:rsid w:val="00AC3EC7"/>
    <w:rsid w:val="00AE2317"/>
    <w:rsid w:val="00AF55A7"/>
    <w:rsid w:val="00B61ED1"/>
    <w:rsid w:val="00B745DB"/>
    <w:rsid w:val="00BB38F2"/>
    <w:rsid w:val="00BC3987"/>
    <w:rsid w:val="00BD40C7"/>
    <w:rsid w:val="00C3007A"/>
    <w:rsid w:val="00C54441"/>
    <w:rsid w:val="00C8756A"/>
    <w:rsid w:val="00C95220"/>
    <w:rsid w:val="00CE7F24"/>
    <w:rsid w:val="00D005D5"/>
    <w:rsid w:val="00D3605D"/>
    <w:rsid w:val="00D64BDD"/>
    <w:rsid w:val="00D7660C"/>
    <w:rsid w:val="00E057BA"/>
    <w:rsid w:val="00E44B70"/>
    <w:rsid w:val="00E832AC"/>
    <w:rsid w:val="00EA4A50"/>
    <w:rsid w:val="00EB4761"/>
    <w:rsid w:val="00F03D7F"/>
    <w:rsid w:val="00F4393B"/>
    <w:rsid w:val="00F8787A"/>
    <w:rsid w:val="00F9029B"/>
    <w:rsid w:val="00F90EDA"/>
    <w:rsid w:val="00FB478A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EB8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7"/>
    <w:qFormat/>
    <w:rsid w:val="00E832AC"/>
  </w:style>
  <w:style w:type="paragraph" w:styleId="Kop1">
    <w:name w:val="heading 1"/>
    <w:basedOn w:val="Standaard"/>
    <w:next w:val="Standaard"/>
    <w:link w:val="Kop1Char"/>
    <w:qFormat/>
    <w:rsid w:val="00884503"/>
    <w:pPr>
      <w:outlineLvl w:val="0"/>
    </w:pPr>
    <w:rPr>
      <w:rFonts w:ascii="Arial" w:hAnsi="Arial"/>
      <w:b/>
      <w:color w:val="7F7F7F" w:themeColor="text1" w:themeTint="80"/>
      <w:sz w:val="32"/>
      <w:szCs w:val="80"/>
    </w:rPr>
  </w:style>
  <w:style w:type="paragraph" w:styleId="Kop2">
    <w:name w:val="heading 2"/>
    <w:basedOn w:val="Standaard"/>
    <w:next w:val="Standaard"/>
    <w:link w:val="Kop2Char"/>
    <w:uiPriority w:val="1"/>
    <w:qFormat/>
    <w:rsid w:val="00884503"/>
    <w:pPr>
      <w:outlineLvl w:val="1"/>
    </w:pPr>
    <w:rPr>
      <w:rFonts w:ascii="Arial" w:hAnsi="Arial"/>
      <w:b/>
      <w:color w:val="7F7F7F" w:themeColor="text1" w:themeTint="80"/>
      <w:sz w:val="28"/>
      <w:szCs w:val="36"/>
    </w:rPr>
  </w:style>
  <w:style w:type="paragraph" w:styleId="Kop3">
    <w:name w:val="heading 3"/>
    <w:basedOn w:val="Standaard"/>
    <w:next w:val="Standaard"/>
    <w:link w:val="Kop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Kop4">
    <w:name w:val="heading 4"/>
    <w:basedOn w:val="Standaard"/>
    <w:next w:val="Standaard"/>
    <w:link w:val="Kop4Char"/>
    <w:uiPriority w:val="3"/>
    <w:qFormat/>
    <w:rsid w:val="004F57B9"/>
    <w:pPr>
      <w:ind w:left="567" w:right="567"/>
      <w:jc w:val="center"/>
      <w:outlineLvl w:val="3"/>
    </w:pPr>
    <w:rPr>
      <w:b/>
      <w:sz w:val="76"/>
    </w:rPr>
  </w:style>
  <w:style w:type="paragraph" w:styleId="Kop5">
    <w:name w:val="heading 5"/>
    <w:basedOn w:val="Tekst"/>
    <w:next w:val="Standaard"/>
    <w:link w:val="Kop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rafischAnker">
    <w:name w:val="Grafisch Anker"/>
    <w:basedOn w:val="Standaard"/>
    <w:uiPriority w:val="8"/>
    <w:qFormat/>
    <w:rsid w:val="00A602AF"/>
    <w:rPr>
      <w:sz w:val="10"/>
    </w:rPr>
  </w:style>
  <w:style w:type="table" w:styleId="Tabelraster">
    <w:name w:val="Table Grid"/>
    <w:basedOn w:val="Standaardtabe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Kop1Char">
    <w:name w:val="Kop 1 Char"/>
    <w:basedOn w:val="Standaardalinea-lettertype"/>
    <w:link w:val="Kop1"/>
    <w:rsid w:val="00884503"/>
    <w:rPr>
      <w:rFonts w:ascii="Arial" w:hAnsi="Arial"/>
      <w:b/>
      <w:color w:val="7F7F7F" w:themeColor="text1" w:themeTint="80"/>
      <w:sz w:val="32"/>
      <w:szCs w:val="80"/>
    </w:rPr>
  </w:style>
  <w:style w:type="character" w:customStyle="1" w:styleId="Kop2Char">
    <w:name w:val="Kop 2 Char"/>
    <w:basedOn w:val="Standaardalinea-lettertype"/>
    <w:link w:val="Kop2"/>
    <w:uiPriority w:val="1"/>
    <w:rsid w:val="00884503"/>
    <w:rPr>
      <w:rFonts w:ascii="Arial" w:hAnsi="Arial"/>
      <w:b/>
      <w:color w:val="7F7F7F" w:themeColor="text1" w:themeTint="80"/>
      <w:sz w:val="28"/>
      <w:szCs w:val="36"/>
    </w:rPr>
  </w:style>
  <w:style w:type="paragraph" w:styleId="Koptekst">
    <w:name w:val="header"/>
    <w:basedOn w:val="Standaard"/>
    <w:link w:val="Koptekst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KoptekstChar">
    <w:name w:val="Koptekst Char"/>
    <w:basedOn w:val="Standaardalinea-lettertype"/>
    <w:link w:val="Koptekst"/>
    <w:uiPriority w:val="99"/>
    <w:rsid w:val="00E832AC"/>
    <w:rPr>
      <w:rFonts w:asciiTheme="majorHAnsi" w:hAnsiTheme="majorHAnsi"/>
      <w:sz w:val="20"/>
    </w:rPr>
  </w:style>
  <w:style w:type="paragraph" w:styleId="Voettekst">
    <w:name w:val="footer"/>
    <w:basedOn w:val="Standaard"/>
    <w:link w:val="Voettekst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E832AC"/>
    <w:rPr>
      <w:rFonts w:asciiTheme="majorHAnsi" w:hAnsiTheme="majorHAnsi"/>
      <w:sz w:val="20"/>
    </w:rPr>
  </w:style>
  <w:style w:type="character" w:styleId="Paginanummer">
    <w:name w:val="page number"/>
    <w:basedOn w:val="Standaardalinea-lettertype"/>
    <w:uiPriority w:val="99"/>
    <w:semiHidden/>
    <w:rsid w:val="009B2968"/>
  </w:style>
  <w:style w:type="character" w:customStyle="1" w:styleId="Kop3Char">
    <w:name w:val="Kop 3 Char"/>
    <w:basedOn w:val="Standaardalinea-lettertype"/>
    <w:link w:val="Kop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Kop4Char">
    <w:name w:val="Kop 4 Char"/>
    <w:basedOn w:val="Standaardalinea-lettertype"/>
    <w:link w:val="Kop4"/>
    <w:uiPriority w:val="3"/>
    <w:rsid w:val="004F57B9"/>
    <w:rPr>
      <w:b/>
      <w:sz w:val="76"/>
    </w:rPr>
  </w:style>
  <w:style w:type="paragraph" w:customStyle="1" w:styleId="Tekst">
    <w:name w:val="Tekst"/>
    <w:basedOn w:val="Standaard"/>
    <w:uiPriority w:val="5"/>
    <w:qFormat/>
    <w:rsid w:val="009B72D4"/>
    <w:rPr>
      <w:sz w:val="28"/>
      <w:szCs w:val="28"/>
    </w:rPr>
  </w:style>
  <w:style w:type="paragraph" w:customStyle="1" w:styleId="Afbeeldingsbijschrift">
    <w:name w:val="Afbeeldingsbijschrift"/>
    <w:basedOn w:val="Standaard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4"/>
    <w:rsid w:val="00E832AC"/>
    <w:rPr>
      <w:b/>
      <w:color w:val="E2B80F" w:themeColor="accent1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sid w:val="00A123DD"/>
    <w:rPr>
      <w:color w:val="808080"/>
    </w:rPr>
  </w:style>
  <w:style w:type="paragraph" w:customStyle="1" w:styleId="Standaard1">
    <w:name w:val="Standaard1"/>
    <w:basedOn w:val="Standaard"/>
    <w:link w:val="normalChar"/>
    <w:uiPriority w:val="7"/>
    <w:qFormat/>
    <w:rsid w:val="00884503"/>
    <w:rPr>
      <w:rFonts w:ascii="Arial" w:hAnsi="Arial"/>
      <w:sz w:val="22"/>
    </w:rPr>
  </w:style>
  <w:style w:type="character" w:customStyle="1" w:styleId="normalChar">
    <w:name w:val="normal Char"/>
    <w:basedOn w:val="Standaardalinea-lettertype"/>
    <w:link w:val="Standaard1"/>
    <w:uiPriority w:val="7"/>
    <w:rsid w:val="00884503"/>
    <w:rPr>
      <w:rFonts w:ascii="Arial" w:hAnsi="Arial"/>
      <w:sz w:val="22"/>
    </w:rPr>
  </w:style>
  <w:style w:type="character" w:styleId="Hyperlink">
    <w:name w:val="Hyperlink"/>
    <w:basedOn w:val="Standaardalinea-lettertype"/>
    <w:uiPriority w:val="99"/>
    <w:semiHidden/>
    <w:rsid w:val="00D64BD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4BDD"/>
    <w:rPr>
      <w:color w:val="605E5C"/>
      <w:shd w:val="clear" w:color="auto" w:fill="E1DFDD"/>
    </w:rPr>
  </w:style>
  <w:style w:type="paragraph" w:customStyle="1" w:styleId="Ondertitel1">
    <w:name w:val="Ondertitel 1"/>
    <w:basedOn w:val="Standaard1"/>
    <w:link w:val="Ondertitel1Char"/>
    <w:uiPriority w:val="7"/>
    <w:qFormat/>
    <w:rsid w:val="00321CD9"/>
    <w:rPr>
      <w:i/>
      <w:sz w:val="18"/>
    </w:rPr>
  </w:style>
  <w:style w:type="character" w:customStyle="1" w:styleId="Ondertitel1Char">
    <w:name w:val="Ondertitel 1 Char"/>
    <w:basedOn w:val="normalChar"/>
    <w:link w:val="Ondertitel1"/>
    <w:uiPriority w:val="7"/>
    <w:rsid w:val="00321CD9"/>
    <w:rPr>
      <w:rFonts w:ascii="Arial" w:hAnsi="Arial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522397@student.inholland.nl" TargetMode="External"/><Relationship Id="rId18" Type="http://schemas.openxmlformats.org/officeDocument/2006/relationships/hyperlink" Target="mailto:klaske@nooderwind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mailto:615128@student.inholland.nl" TargetMode="External"/><Relationship Id="rId17" Type="http://schemas.openxmlformats.org/officeDocument/2006/relationships/hyperlink" Target="mailto:boukje@noorderwind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fstoffels@de-alliantie.n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CeesJeroen.Bes@inholland.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616491@student.inholland.n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%20van%20der%20Velden\AppData\Local\Packages\Microsoft.Office.Desktop_8wekyb3d8bbwe\LocalCache\Roaming\Microsoft\Templates\Modern%20rap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2DB363214644C9C330C2C178B182A" ma:contentTypeVersion="9" ma:contentTypeDescription="Een nieuw document maken." ma:contentTypeScope="" ma:versionID="568cb809f6871708c9217bba6b8d5ff5">
  <xsd:schema xmlns:xsd="http://www.w3.org/2001/XMLSchema" xmlns:xs="http://www.w3.org/2001/XMLSchema" xmlns:p="http://schemas.microsoft.com/office/2006/metadata/properties" xmlns:ns2="aa1142de-8201-4ea2-94fc-14b57de30cb5" xmlns:ns3="6ad784e3-0162-4fdc-bf8c-e678e977ef9c" targetNamespace="http://schemas.microsoft.com/office/2006/metadata/properties" ma:root="true" ma:fieldsID="ca26c3a299f3e51d3105fb46830c707f" ns2:_="" ns3:_="">
    <xsd:import namespace="aa1142de-8201-4ea2-94fc-14b57de30cb5"/>
    <xsd:import namespace="6ad784e3-0162-4fdc-bf8c-e678e977e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142de-8201-4ea2-94fc-14b57de30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784e3-0162-4fdc-bf8c-e678e977e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69212-B6D5-4904-94F5-64B72018D1D1}"/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79B3FE-CD11-46D0-82E0-F3B9D903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rapport.dotx</Template>
  <TotalTime>0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2020-02-12T16:28:00Z</dcterms:created>
  <dcterms:modified xsi:type="dcterms:W3CDTF">2020-02-12T18:14:00Z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0x010100C952DB363214644C9C330C2C178B182A</vt:lpwstr>
  </property>
</Properties>
</file>